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en-PH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E2DF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AE2DF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Jayvee Febrer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E2DF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E2DF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E2DF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E2DF8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AE2DF8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46084038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9"/>
    <w:p w:rsidR="003A1956" w:rsidRDefault="003055C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60840388"/>
      <w:r w:rsidRPr="003A1956">
        <w:rPr>
          <w:sz w:val="26"/>
          <w:szCs w:val="26"/>
        </w:rPr>
        <w:t>PROJECT STATUS REPORT</w:t>
      </w:r>
      <w:bookmarkEnd w:id="20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>Jayvee Febrer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3055C3" w:rsidP="009435EB">
            <w:pPr>
              <w:spacing w:before="40" w:after="40"/>
            </w:pPr>
            <w:r>
              <w:t>9/25</w:t>
            </w:r>
            <w:r w:rsidR="002F6E00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055C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9</w:t>
            </w:r>
            <w:r w:rsidR="002F6E00" w:rsidRPr="00B61860">
              <w:t>/</w:t>
            </w:r>
            <w:r>
              <w:t>1</w:t>
            </w:r>
            <w:r w:rsidR="002F6E00" w:rsidRPr="00B61860">
              <w:t>9/2016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9/25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 going well on schedule.</w:t>
            </w:r>
          </w:p>
          <w:p w:rsidR="009435EB" w:rsidRPr="00C13EA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880256">
              <w:rPr>
                <w:b w:val="0"/>
              </w:rPr>
              <w:t>Revised the schedule due to various miscellaneous factors</w:t>
            </w:r>
            <w:r w:rsidR="00880256">
              <w:rPr>
                <w:b w:val="0"/>
              </w:rPr>
              <w:t xml:space="preserve"> and the need for a simplified corpus of questions.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Study Stanford CoreNLP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>Study Apache OpenNLP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BB1E92" w:rsidP="00897F99">
                  <w:pPr>
                    <w:spacing w:before="40" w:after="40"/>
                  </w:pPr>
                  <w:r>
                    <w:t>2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897F99" w:rsidP="00897F99">
                  <w:pPr>
                    <w:spacing w:before="40" w:after="40"/>
                    <w:rPr>
                      <w:b/>
                    </w:rPr>
                  </w:pPr>
                  <w:r w:rsidRPr="00897F99">
                    <w:t>[</w:t>
                  </w:r>
                  <w:r w:rsidRPr="00897F99">
                    <w:rPr>
                      <w:b/>
                    </w:rPr>
                    <w:t>Behind Schedule</w:t>
                  </w:r>
                  <w:r w:rsidRPr="00897F99">
                    <w:t>]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Commit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10/1</w:t>
                  </w:r>
                  <w:r w:rsidR="003055C3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11/1</w:t>
                  </w:r>
                  <w:r w:rsidR="00142F9C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12/10/2016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Revisions</w:t>
                  </w:r>
                </w:p>
              </w:tc>
            </w:tr>
            <w:tr w:rsidR="0088025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0256" w:rsidRDefault="0088025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880256" w:rsidRDefault="00953F90" w:rsidP="00CD4105">
                  <w:pPr>
                    <w:spacing w:before="40" w:after="40"/>
                  </w:pPr>
                  <w:r>
                    <w:t>10/03</w:t>
                  </w:r>
                  <w:r w:rsidR="00880256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A7659B" w:rsidP="00CD4105">
                  <w:r>
                    <w:t>Question Answering System with Neural Network/Machine Learning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179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r w:rsidR="00774AE7">
                    <w:t>III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350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</w:t>
                  </w:r>
                  <w:r w:rsidR="00E4712E">
                    <w:t>orpus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E4712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774AE7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4AE7" w:rsidRDefault="00774AE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774AE7" w:rsidRDefault="00774AE7" w:rsidP="00CD4105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7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7A5F8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8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lastRenderedPageBreak/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055C3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8E1BD5" w:rsidRPr="00E37DB8" w:rsidRDefault="003055C3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055C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DF8" w:rsidRDefault="00AE2DF8">
      <w:r>
        <w:separator/>
      </w:r>
    </w:p>
  </w:endnote>
  <w:endnote w:type="continuationSeparator" w:id="0">
    <w:p w:rsidR="00AE2DF8" w:rsidRDefault="00AE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650BA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055C3">
      <w:rPr>
        <w:noProof/>
        <w:sz w:val="18"/>
        <w:szCs w:val="18"/>
      </w:rPr>
      <w:t>9/24/2016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DF8" w:rsidRDefault="00AE2DF8">
      <w:r>
        <w:separator/>
      </w:r>
    </w:p>
  </w:footnote>
  <w:footnote w:type="continuationSeparator" w:id="0">
    <w:p w:rsidR="00AE2DF8" w:rsidRDefault="00AE2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3D6A"/>
    <w:rsid w:val="00A40EAC"/>
    <w:rsid w:val="00A440A0"/>
    <w:rsid w:val="00A46894"/>
    <w:rsid w:val="00A539CE"/>
    <w:rsid w:val="00A5497F"/>
    <w:rsid w:val="00A5561A"/>
    <w:rsid w:val="00A63D1E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E2DF8"/>
    <w:rsid w:val="00AF3151"/>
    <w:rsid w:val="00AF4C81"/>
    <w:rsid w:val="00B118C0"/>
    <w:rsid w:val="00B120AE"/>
    <w:rsid w:val="00B21AD3"/>
    <w:rsid w:val="00B22714"/>
    <w:rsid w:val="00B25572"/>
    <w:rsid w:val="00B34BA9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57BB0"/>
    <w:rsid w:val="00F6180C"/>
    <w:rsid w:val="00F61DD2"/>
    <w:rsid w:val="00F6357F"/>
    <w:rsid w:val="00F650BA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4C665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7367-BE59-4CEF-9E91-ADAA5E00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2</cp:revision>
  <cp:lastPrinted>2004-07-12T06:29:00Z</cp:lastPrinted>
  <dcterms:created xsi:type="dcterms:W3CDTF">2016-09-24T08:45:00Z</dcterms:created>
  <dcterms:modified xsi:type="dcterms:W3CDTF">2016-09-24T08:45:00Z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