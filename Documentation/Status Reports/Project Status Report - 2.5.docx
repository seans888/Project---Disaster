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ja-JP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678E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Medical Question Answering Systems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930A0F">
        <w:rPr>
          <w:rFonts w:cs="Arial"/>
          <w:sz w:val="22"/>
          <w:szCs w:val="22"/>
        </w:rPr>
        <w:t xml:space="preserve">Question </w:t>
      </w:r>
      <w:r w:rsidR="00F57BB0">
        <w:rPr>
          <w:rFonts w:cs="Arial"/>
          <w:sz w:val="22"/>
          <w:szCs w:val="22"/>
        </w:rPr>
        <w:t>Answering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D5A17">
        <w:rPr>
          <w:rFonts w:cs="Arial"/>
        </w:rPr>
        <w:t>Question Answering System</w:t>
      </w:r>
    </w:p>
    <w:p w:rsidR="00AC1680" w:rsidRDefault="00A678E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Patrick Amata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B2BA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Immanuel Espiritu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Jayvee Febrer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7/19/2016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4E5188" w:rsidP="00DD5A1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List of </w:t>
            </w:r>
            <w:r w:rsidR="00A539CE">
              <w:rPr>
                <w:rFonts w:cs="Arial"/>
                <w:sz w:val="20"/>
              </w:rPr>
              <w:t>Preferred Research Topics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8/9/2016</w:t>
            </w: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Changed Topic to NLP: QA</w:t>
            </w:r>
          </w:p>
        </w:tc>
      </w:tr>
      <w:tr w:rsidR="00DD5A1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8/16/2016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D93B7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Research on the Basic Components and Tools for NLP: QA</w:t>
            </w:r>
          </w:p>
        </w:tc>
      </w:tr>
      <w:tr w:rsidR="00DD5A1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8/23/2016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EB0A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Completed:</w:t>
            </w:r>
            <w:r>
              <w:rPr>
                <w:rFonts w:cs="Arial"/>
                <w:sz w:val="20"/>
              </w:rPr>
              <w:br/>
            </w:r>
            <w:r w:rsidR="009048A3">
              <w:rPr>
                <w:rFonts w:cs="Arial"/>
                <w:sz w:val="20"/>
              </w:rPr>
              <w:t xml:space="preserve">Grammar </w:t>
            </w:r>
            <w:r w:rsidR="00887DC0">
              <w:rPr>
                <w:rFonts w:cs="Arial"/>
                <w:sz w:val="20"/>
              </w:rPr>
              <w:t>Parsing</w:t>
            </w:r>
            <w:r>
              <w:rPr>
                <w:rFonts w:cs="Arial"/>
                <w:sz w:val="20"/>
              </w:rPr>
              <w:t xml:space="preserve"> </w:t>
            </w:r>
            <w:r w:rsidR="002F6E00">
              <w:rPr>
                <w:rFonts w:cs="Arial"/>
                <w:sz w:val="20"/>
              </w:rPr>
              <w:t>for Question Processing</w:t>
            </w:r>
          </w:p>
        </w:tc>
      </w:tr>
      <w:tr w:rsidR="003055C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9/25/2016</w:t>
            </w:r>
          </w:p>
        </w:tc>
        <w:tc>
          <w:tcPr>
            <w:tcW w:w="1980" w:type="dxa"/>
          </w:tcPr>
          <w:p w:rsidR="003055C3" w:rsidRPr="003557E7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the Schedule and Plans</w:t>
            </w:r>
          </w:p>
        </w:tc>
      </w:tr>
      <w:tr w:rsidR="008B29B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10/2/2016</w:t>
            </w:r>
          </w:p>
        </w:tc>
        <w:tc>
          <w:tcPr>
            <w:tcW w:w="1980" w:type="dxa"/>
          </w:tcPr>
          <w:p w:rsidR="008B29B6" w:rsidRPr="003557E7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B29B6" w:rsidRDefault="00C94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Ongoing: Simplify questions for the corpus</w:t>
            </w:r>
          </w:p>
        </w:tc>
      </w:tr>
      <w:tr w:rsidR="0003279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</w:t>
            </w:r>
          </w:p>
        </w:tc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10/10/2016</w:t>
            </w:r>
          </w:p>
        </w:tc>
        <w:tc>
          <w:tcPr>
            <w:tcW w:w="1980" w:type="dxa"/>
          </w:tcPr>
          <w:p w:rsidR="00032795" w:rsidRPr="003557E7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Grammar Checking Model</w:t>
            </w:r>
            <w:bookmarkStart w:id="16" w:name="_GoBack"/>
            <w:bookmarkEnd w:id="16"/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BB1E92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60840387" w:history="1">
        <w:r w:rsidR="00BB1E92" w:rsidRPr="00D00A7A">
          <w:rPr>
            <w:rStyle w:val="Hyperlink"/>
            <w:noProof/>
          </w:rPr>
          <w:t>1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PURPOSE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_Toc460840387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A67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8" w:history="1">
        <w:r w:rsidR="00BB1E92" w:rsidRPr="00D00A7A">
          <w:rPr>
            <w:rStyle w:val="Hyperlink"/>
            <w:noProof/>
          </w:rPr>
          <w:t>2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_Toc460840388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A67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9" w:history="1">
        <w:r w:rsidR="00BB1E92" w:rsidRPr="00D00A7A">
          <w:rPr>
            <w:rStyle w:val="Hyperlink"/>
            <w:noProof/>
          </w:rPr>
          <w:t>3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APPROVALS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_Toc460840389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6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A67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90" w:history="1">
        <w:r w:rsidR="00BB1E92" w:rsidRPr="00D00A7A">
          <w:rPr>
            <w:rStyle w:val="Hyperlink"/>
            <w:noProof/>
          </w:rPr>
          <w:t>4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APPENDICES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_Toc460840390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7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A678EA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1" w:history="1">
        <w:r w:rsidR="00BB1E92" w:rsidRPr="00D00A7A">
          <w:rPr>
            <w:rStyle w:val="Hyperlink"/>
          </w:rPr>
          <w:t>4.1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Document Guidelines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_Toc460840391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BB1E92" w:rsidRDefault="00A678EA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2" w:history="1">
        <w:r w:rsidR="00BB1E92" w:rsidRPr="00D00A7A">
          <w:rPr>
            <w:rStyle w:val="Hyperlink"/>
          </w:rPr>
          <w:t>4.2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Project Status Report Sections Omitted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_Toc460840392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B948DC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46084038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097442" w:rsidP="003A1956">
      <w:pPr>
        <w:pStyle w:val="BodyText2"/>
        <w:spacing w:after="0" w:line="240" w:lineRule="auto"/>
        <w:ind w:left="590"/>
      </w:pPr>
      <w:r>
        <w:t xml:space="preserve">This </w:t>
      </w:r>
      <w:r>
        <w:rPr>
          <w:iCs/>
        </w:rPr>
        <w:t xml:space="preserve">is </w:t>
      </w:r>
      <w:r w:rsidR="00D916B6">
        <w:t xml:space="preserve">a document that Project Managers </w:t>
      </w:r>
      <w:r w:rsidR="00251044">
        <w:t xml:space="preserve">may use as a means of </w:t>
      </w:r>
      <w:r w:rsidR="00D916B6"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 w:rsidR="00D916B6">
        <w:t>Steering Committee, Project Sponsor</w:t>
      </w:r>
      <w:r w:rsidR="00320FD0">
        <w:t>,</w:t>
      </w:r>
      <w:r w:rsidR="00D916B6">
        <w:t xml:space="preserve"> </w:t>
      </w:r>
      <w:r w:rsidR="00E33DA8">
        <w:t>and</w:t>
      </w:r>
      <w:r w:rsidR="00D916B6">
        <w:t xml:space="preserve"> Senior Manager.</w:t>
      </w:r>
    </w:p>
    <w:bookmarkEnd w:id="19"/>
    <w:p w:rsidR="003A1956" w:rsidRDefault="008F661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7B0604" w:rsidRPr="0066737A" w:rsidRDefault="0020544A" w:rsidP="0066737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460840388"/>
      <w:r w:rsidRPr="003A1956">
        <w:rPr>
          <w:sz w:val="26"/>
          <w:szCs w:val="26"/>
        </w:rPr>
        <w:t>PROJECT STATUS REPORT</w:t>
      </w:r>
      <w:bookmarkEnd w:id="20"/>
      <w:r w:rsidRPr="003A1956">
        <w:rPr>
          <w:sz w:val="26"/>
          <w:szCs w:val="26"/>
        </w:rPr>
        <w:t xml:space="preserve"> </w: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B61860" w:rsidP="000508DA">
            <w:pPr>
              <w:pStyle w:val="StyleTableHeader10pt"/>
              <w:spacing w:before="20" w:after="60"/>
              <w:jc w:val="left"/>
            </w:pPr>
            <w:r>
              <w:t>Medical Question Answering: Revisited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720598" w:rsidP="009435EB">
            <w:pPr>
              <w:spacing w:before="40" w:after="40"/>
            </w:pPr>
            <w:r>
              <w:t>John Patrick Amata</w:t>
            </w:r>
            <w:r>
              <w:br/>
              <w:t>Immanuel Espiritu</w:t>
            </w:r>
            <w:r w:rsidR="002F6E00">
              <w:t xml:space="preserve"> </w:t>
            </w:r>
            <w:r>
              <w:br/>
            </w:r>
            <w:r w:rsidR="002F6E00">
              <w:t>Jayvee Febrer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8F6619" w:rsidP="009435EB">
            <w:pPr>
              <w:spacing w:before="40" w:after="40"/>
            </w:pPr>
            <w:r>
              <w:t>10/10</w:t>
            </w:r>
            <w:r w:rsidR="008553E2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F661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</w:t>
            </w:r>
            <w:r w:rsidR="002F6E00" w:rsidRPr="00B61860">
              <w:t>/</w:t>
            </w:r>
            <w:r>
              <w:t>03</w:t>
            </w:r>
            <w:r w:rsidR="002F6E00" w:rsidRPr="00B61860">
              <w:t>/2016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10/09</w:t>
            </w:r>
            <w:r w:rsidR="002F6E00" w:rsidRPr="00B61860">
              <w:t>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2F6E00">
              <w:rPr>
                <w:b w:val="0"/>
              </w:rPr>
              <w:t xml:space="preserve"> </w:t>
            </w:r>
            <w:r w:rsidR="00880256">
              <w:rPr>
                <w:b w:val="0"/>
                <w:iCs/>
              </w:rPr>
              <w:t>The project is</w:t>
            </w:r>
            <w:r w:rsidR="00C94247">
              <w:rPr>
                <w:b w:val="0"/>
                <w:iCs/>
              </w:rPr>
              <w:t xml:space="preserve"> mostly going well on schedule. </w:t>
            </w:r>
          </w:p>
          <w:p w:rsidR="009435EB" w:rsidRPr="00C13EA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880256">
              <w:rPr>
                <w:b w:val="0"/>
              </w:rPr>
              <w:t xml:space="preserve"> </w:t>
            </w:r>
            <w:r w:rsidR="008F6619">
              <w:rPr>
                <w:b w:val="0"/>
              </w:rPr>
              <w:t>Currently reviewing the grammar checking of the system</w:t>
            </w:r>
            <w:r w:rsidR="00C94247">
              <w:rPr>
                <w:b w:val="0"/>
              </w:rPr>
              <w:t>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75524" w:rsidP="009435EB">
                  <w:r>
                    <w:t xml:space="preserve">Research I: </w:t>
                  </w:r>
                  <w:r w:rsidR="00810B46">
                    <w:t xml:space="preserve">Foundational </w:t>
                  </w:r>
                  <w:r w:rsidR="002F6E00">
                    <w:t>Research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Answering Systems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Medical Domain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Tools/Frameworks/IDEs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897F99" w:rsidRPr="00C13EAB" w:rsidRDefault="00A1799C" w:rsidP="00897F99">
                  <w:r>
                    <w:t xml:space="preserve">Code the </w:t>
                  </w:r>
                  <w:r w:rsidR="00897F99">
                    <w:t>Grammar Parsing</w:t>
                  </w:r>
                  <w:r>
                    <w:t xml:space="preserve"> Element for Question Processing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Study Stanford CoreNLP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1799C">
                    <w:rPr>
                      <w:b/>
                    </w:rPr>
                    <w:t>OPTIONAL</w:t>
                  </w:r>
                  <w:r>
                    <w:t xml:space="preserve">: </w:t>
                  </w:r>
                  <w:r w:rsidR="00897F99">
                    <w:t>Study Apache OpenNLP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BB1E92" w:rsidP="00897F99">
                  <w:pPr>
                    <w:spacing w:before="40" w:after="40"/>
                  </w:pPr>
                  <w:r>
                    <w:t>2</w:t>
                  </w:r>
                  <w:r w:rsidR="00897F99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897F99" w:rsidRDefault="00897F99" w:rsidP="00897F99">
                  <w:pPr>
                    <w:spacing w:before="40" w:after="40"/>
                    <w:rPr>
                      <w:b/>
                    </w:rPr>
                  </w:pPr>
                  <w:r w:rsidRPr="00897F99">
                    <w:t>[</w:t>
                  </w:r>
                  <w:r w:rsidRPr="00897F99">
                    <w:rPr>
                      <w:b/>
                    </w:rPr>
                    <w:t>Behind Schedule</w:t>
                  </w:r>
                  <w:r w:rsidRPr="00897F99">
                    <w:t>]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Tokenization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Parsing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Parse Tree for Grammatical Structuring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Commit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F6E00" w:rsidP="00CD4105">
                  <w:r>
                    <w:t>Traditional Question Answering System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Processing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F6619" w:rsidP="00CD4105">
                  <w:pPr>
                    <w:spacing w:before="40" w:after="40"/>
                  </w:pPr>
                  <w:r>
                    <w:t>10/20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Passage Retrieval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11/1</w:t>
                  </w:r>
                  <w:r w:rsidR="00142F9C">
                    <w:t>0</w:t>
                  </w:r>
                  <w: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Answer Extraction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12/10/2016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II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t>12/18/2016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FD2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Revisions</w:t>
                  </w:r>
                </w:p>
              </w:tc>
            </w:tr>
            <w:tr w:rsidR="0088025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0256" w:rsidRDefault="0088025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Simplify questions for the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880256" w:rsidRDefault="008F6619" w:rsidP="00CD4105">
                  <w:pPr>
                    <w:spacing w:before="40" w:after="40"/>
                  </w:pPr>
                  <w:r>
                    <w:t>10/15</w:t>
                  </w:r>
                  <w:r w:rsidR="00880256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80256" w:rsidRDefault="008F6619" w:rsidP="00CD4105">
                  <w:pPr>
                    <w:spacing w:before="40" w:after="40"/>
                  </w:pPr>
                  <w:r>
                    <w:t>2</w:t>
                  </w:r>
                  <w:r w:rsidR="00880256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F661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F6619" w:rsidRDefault="008F661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Review Grammar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F6619" w:rsidRDefault="008F6619" w:rsidP="00CD4105">
                  <w:pPr>
                    <w:spacing w:before="40" w:after="40"/>
                  </w:pPr>
                  <w:r>
                    <w:t>10/19/2016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F6619" w:rsidRDefault="008F661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8F6619" w:rsidRDefault="008F661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A7659B" w:rsidP="00CD4105">
                  <w:r>
                    <w:t>Question Answering System with Neural Network/Machine Learning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1799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</w:t>
                  </w:r>
                  <w:r w:rsidR="00774AE7">
                    <w:t>III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1/1/2017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4350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 &amp; train data for c</w:t>
                  </w:r>
                  <w:r w:rsidR="00E4712E">
                    <w:t>orpus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2/1/2017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E4712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Implement on Traditional Question Answering System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3/1/2017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201A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tcBorders>
                    <w:right w:val="single" w:sz="4" w:space="0" w:color="auto"/>
                  </w:tcBorders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Thesis Work</w:t>
                  </w:r>
                </w:p>
              </w:tc>
            </w:tr>
            <w:tr w:rsidR="00774AE7" w:rsidRPr="00C13EAB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74AE7" w:rsidRDefault="00774AE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IV</w:t>
                  </w:r>
                </w:p>
              </w:tc>
              <w:tc>
                <w:tcPr>
                  <w:tcW w:w="1250" w:type="dxa"/>
                  <w:vAlign w:val="top"/>
                </w:tcPr>
                <w:p w:rsidR="00774AE7" w:rsidRDefault="00774AE7" w:rsidP="00CD4105">
                  <w:pPr>
                    <w:spacing w:before="40" w:after="40"/>
                  </w:pPr>
                  <w:r>
                    <w:t>5/1/2017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Evaluation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7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7A5F8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8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D6695C">
                  <w:r>
                    <w:t>Potential Scope Changes: The neural network chosen to be implemented on the “Traditional” QA System could change the scope of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8F4C3C">
                  <w:r>
                    <w:t>Milestone deliverable due dates will be subjected to change depending on the neural network.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p w:rsidR="00BD77E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Pr="00C13EAB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B948DC" w:rsidP="00D6695C">
                  <w:r>
                    <w:t>An update with the finished question processing component and a review of any possible needs that might arise.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66737A" w:rsidP="0056517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66737A">
                    <w:lastRenderedPageBreak/>
                    <w:t>http://projects2.apc.edu.ph/wiki/index.php/Project_-_Medical_Question_Answering_System_-_136</w:t>
                  </w:r>
                </w:p>
                <w:p w:rsidR="003541A8" w:rsidRPr="00D6695C" w:rsidRDefault="003541A8" w:rsidP="003541A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3541A8">
                    <w:t>https://github.com/seans888/Project---Disaster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8F6619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B948DC" w:rsidRDefault="00B948DC" w:rsidP="00B948D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1" w:name="_Toc527953323"/>
      <w:bookmarkStart w:id="22" w:name="_Toc67755745"/>
      <w:bookmarkStart w:id="23" w:name="_Toc460840389"/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4" w:name="_Toc527953324"/>
      <w:bookmarkEnd w:id="21"/>
      <w:r w:rsidR="00E37DB8" w:rsidRPr="00A951FF">
        <w:rPr>
          <w:sz w:val="26"/>
          <w:szCs w:val="26"/>
        </w:rPr>
        <w:t>PPROVALS</w:t>
      </w:r>
      <w:bookmarkEnd w:id="22"/>
      <w:bookmarkEnd w:id="2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B948DC" w:rsidRPr="00274E4F">
        <w:t>__________________________________</w:t>
      </w:r>
    </w:p>
    <w:p w:rsidR="00160B81" w:rsidRDefault="008E1BD5" w:rsidP="00160B81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  <w:r w:rsidR="00B948DC">
        <w:t xml:space="preserve"> – John Patrick Amata</w:t>
      </w:r>
    </w:p>
    <w:p w:rsidR="009E3AD8" w:rsidRDefault="009E3AD8" w:rsidP="00160B81"/>
    <w:p w:rsidR="009E3AD8" w:rsidRDefault="009E3AD8" w:rsidP="009E3AD8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9E3AD8" w:rsidRPr="00DE29F6" w:rsidRDefault="009E3AD8" w:rsidP="009E3AD8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 – Dr Lorena Rabago</w:t>
      </w:r>
    </w:p>
    <w:p w:rsidR="009E3AD8" w:rsidRDefault="009E3AD8" w:rsidP="00160B81"/>
    <w:p w:rsidR="008E1BD5" w:rsidRPr="00E37DB8" w:rsidRDefault="008F6619" w:rsidP="00B948DC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67755746"/>
      <w:bookmarkStart w:id="26" w:name="_Toc460840390"/>
      <w:r w:rsidRPr="00A951FF">
        <w:rPr>
          <w:sz w:val="26"/>
          <w:szCs w:val="26"/>
        </w:rPr>
        <w:t>APPENDICES</w:t>
      </w:r>
      <w:bookmarkEnd w:id="24"/>
      <w:bookmarkEnd w:id="25"/>
      <w:bookmarkEnd w:id="26"/>
    </w:p>
    <w:p w:rsidR="00160B81" w:rsidRPr="00B61860" w:rsidRDefault="00D7046C" w:rsidP="00B61860">
      <w:pPr>
        <w:pStyle w:val="Heading2"/>
        <w:spacing w:before="480" w:after="240"/>
      </w:pPr>
      <w:bookmarkStart w:id="27" w:name="_Toc67755747"/>
      <w:bookmarkStart w:id="28" w:name="_Toc460840391"/>
      <w:r>
        <w:t>Document Guidelines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460840392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F6619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8EA" w:rsidRDefault="00A678EA">
      <w:r>
        <w:separator/>
      </w:r>
    </w:p>
  </w:endnote>
  <w:endnote w:type="continuationSeparator" w:id="0">
    <w:p w:rsidR="00A678EA" w:rsidRDefault="00A6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32795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F6619">
      <w:rPr>
        <w:noProof/>
        <w:sz w:val="18"/>
        <w:szCs w:val="18"/>
      </w:rPr>
      <w:t>10/9/2016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8EA" w:rsidRDefault="00A678EA">
      <w:r>
        <w:separator/>
      </w:r>
    </w:p>
  </w:footnote>
  <w:footnote w:type="continuationSeparator" w:id="0">
    <w:p w:rsidR="00A678EA" w:rsidRDefault="00A67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5A59"/>
    <w:rsid w:val="0003155D"/>
    <w:rsid w:val="00032795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7442"/>
    <w:rsid w:val="000A3989"/>
    <w:rsid w:val="000A5135"/>
    <w:rsid w:val="000B1121"/>
    <w:rsid w:val="000B2A3C"/>
    <w:rsid w:val="000B2BA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2F9C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6E00"/>
    <w:rsid w:val="003055C3"/>
    <w:rsid w:val="00306E75"/>
    <w:rsid w:val="00320FD0"/>
    <w:rsid w:val="0032495F"/>
    <w:rsid w:val="00330146"/>
    <w:rsid w:val="00341A61"/>
    <w:rsid w:val="003541A8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E4E"/>
    <w:rsid w:val="003B311F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97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5188"/>
    <w:rsid w:val="004F6761"/>
    <w:rsid w:val="00500E9A"/>
    <w:rsid w:val="00524BE7"/>
    <w:rsid w:val="005272F4"/>
    <w:rsid w:val="00534D52"/>
    <w:rsid w:val="005509C1"/>
    <w:rsid w:val="0056517F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37A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344E"/>
    <w:rsid w:val="007040E7"/>
    <w:rsid w:val="00712BFE"/>
    <w:rsid w:val="0072059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4AE7"/>
    <w:rsid w:val="007770EA"/>
    <w:rsid w:val="00782686"/>
    <w:rsid w:val="007845AF"/>
    <w:rsid w:val="00785011"/>
    <w:rsid w:val="00796AE2"/>
    <w:rsid w:val="007A5F8F"/>
    <w:rsid w:val="007B0604"/>
    <w:rsid w:val="007B2BE2"/>
    <w:rsid w:val="007B661D"/>
    <w:rsid w:val="007C31D8"/>
    <w:rsid w:val="007E2391"/>
    <w:rsid w:val="007E4DDF"/>
    <w:rsid w:val="007F2EC4"/>
    <w:rsid w:val="00805EE1"/>
    <w:rsid w:val="00810B46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53E2"/>
    <w:rsid w:val="00865D2C"/>
    <w:rsid w:val="008769EF"/>
    <w:rsid w:val="00880256"/>
    <w:rsid w:val="00883299"/>
    <w:rsid w:val="0088693C"/>
    <w:rsid w:val="00887DC0"/>
    <w:rsid w:val="00897F99"/>
    <w:rsid w:val="008A23C9"/>
    <w:rsid w:val="008A6712"/>
    <w:rsid w:val="008A73E6"/>
    <w:rsid w:val="008B29B6"/>
    <w:rsid w:val="008C5BFE"/>
    <w:rsid w:val="008D0D32"/>
    <w:rsid w:val="008E1BD5"/>
    <w:rsid w:val="008E60A4"/>
    <w:rsid w:val="008E7A27"/>
    <w:rsid w:val="008F448A"/>
    <w:rsid w:val="008F4C3C"/>
    <w:rsid w:val="008F6619"/>
    <w:rsid w:val="009000C3"/>
    <w:rsid w:val="00901624"/>
    <w:rsid w:val="00901F38"/>
    <w:rsid w:val="00902E07"/>
    <w:rsid w:val="009048A3"/>
    <w:rsid w:val="00905F28"/>
    <w:rsid w:val="009079A4"/>
    <w:rsid w:val="00915408"/>
    <w:rsid w:val="00920BEB"/>
    <w:rsid w:val="00921287"/>
    <w:rsid w:val="00930A0F"/>
    <w:rsid w:val="00940018"/>
    <w:rsid w:val="009435EB"/>
    <w:rsid w:val="009503E4"/>
    <w:rsid w:val="00953F90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3AD8"/>
    <w:rsid w:val="009F3A04"/>
    <w:rsid w:val="00A0099A"/>
    <w:rsid w:val="00A05014"/>
    <w:rsid w:val="00A10530"/>
    <w:rsid w:val="00A13724"/>
    <w:rsid w:val="00A1799C"/>
    <w:rsid w:val="00A17E8B"/>
    <w:rsid w:val="00A2329F"/>
    <w:rsid w:val="00A23EC9"/>
    <w:rsid w:val="00A31CBF"/>
    <w:rsid w:val="00A33D6A"/>
    <w:rsid w:val="00A40EAC"/>
    <w:rsid w:val="00A440A0"/>
    <w:rsid w:val="00A46894"/>
    <w:rsid w:val="00A539CE"/>
    <w:rsid w:val="00A5497F"/>
    <w:rsid w:val="00A5561A"/>
    <w:rsid w:val="00A63D1E"/>
    <w:rsid w:val="00A678EA"/>
    <w:rsid w:val="00A73169"/>
    <w:rsid w:val="00A7659B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1AD3"/>
    <w:rsid w:val="00B22714"/>
    <w:rsid w:val="00B25572"/>
    <w:rsid w:val="00B34BA9"/>
    <w:rsid w:val="00B566A3"/>
    <w:rsid w:val="00B61860"/>
    <w:rsid w:val="00B75410"/>
    <w:rsid w:val="00B8436F"/>
    <w:rsid w:val="00B939FB"/>
    <w:rsid w:val="00B948DC"/>
    <w:rsid w:val="00BA7AF5"/>
    <w:rsid w:val="00BB1E92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A11"/>
    <w:rsid w:val="00C26249"/>
    <w:rsid w:val="00C27667"/>
    <w:rsid w:val="00C27750"/>
    <w:rsid w:val="00C32305"/>
    <w:rsid w:val="00C366EB"/>
    <w:rsid w:val="00C43508"/>
    <w:rsid w:val="00C47AB9"/>
    <w:rsid w:val="00C50A01"/>
    <w:rsid w:val="00C5488C"/>
    <w:rsid w:val="00C76BAB"/>
    <w:rsid w:val="00C805B3"/>
    <w:rsid w:val="00C94247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3B7E"/>
    <w:rsid w:val="00DA061E"/>
    <w:rsid w:val="00DA18FA"/>
    <w:rsid w:val="00DA3485"/>
    <w:rsid w:val="00DA60B8"/>
    <w:rsid w:val="00DD54E2"/>
    <w:rsid w:val="00DD5A17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712E"/>
    <w:rsid w:val="00E70D0D"/>
    <w:rsid w:val="00E742F9"/>
    <w:rsid w:val="00E75524"/>
    <w:rsid w:val="00E76E99"/>
    <w:rsid w:val="00E80D5E"/>
    <w:rsid w:val="00E83AB9"/>
    <w:rsid w:val="00E9144B"/>
    <w:rsid w:val="00EA4F44"/>
    <w:rsid w:val="00EB0AC1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476EE"/>
    <w:rsid w:val="00F51096"/>
    <w:rsid w:val="00F51538"/>
    <w:rsid w:val="00F57B50"/>
    <w:rsid w:val="00F57BB0"/>
    <w:rsid w:val="00F6180C"/>
    <w:rsid w:val="00F61DD2"/>
    <w:rsid w:val="00F6357F"/>
    <w:rsid w:val="00F677E1"/>
    <w:rsid w:val="00F737D0"/>
    <w:rsid w:val="00F80B2D"/>
    <w:rsid w:val="00F84701"/>
    <w:rsid w:val="00F939F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69C3C"/>
  <w15:docId w15:val="{70E1E619-35CB-4803-978A-789C6778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BFFC1-04E3-44DD-A6A7-48005AA7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159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Patrick Amata</cp:lastModifiedBy>
  <cp:revision>14</cp:revision>
  <cp:lastPrinted>2004-07-12T06:29:00Z</cp:lastPrinted>
  <dcterms:created xsi:type="dcterms:W3CDTF">2016-09-21T08:50:00Z</dcterms:created>
  <dcterms:modified xsi:type="dcterms:W3CDTF">2016-10-09T14:47:00Z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